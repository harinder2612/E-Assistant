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E6" w:rsidRDefault="00B428E6" w:rsidP="00B428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Minor Project Report on</w:t>
      </w:r>
    </w:p>
    <w:p w:rsidR="00B428E6" w:rsidRPr="00B428E6" w:rsidRDefault="00B428E6" w:rsidP="00B428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428E6">
        <w:rPr>
          <w:rFonts w:ascii="Times New Roman" w:eastAsia="Times New Roman" w:hAnsi="Times New Roman" w:cs="Times New Roman"/>
          <w:b/>
          <w:sz w:val="32"/>
          <w:szCs w:val="28"/>
        </w:rPr>
        <w:t>PROFESSOR’S E-ASSISTANT</w:t>
      </w:r>
    </w:p>
    <w:p w:rsidR="00AC6E91" w:rsidRDefault="00AC6E91" w:rsidP="00AC6E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E91">
        <w:rPr>
          <w:rFonts w:ascii="Times New Roman" w:hAnsi="Times New Roman" w:cs="Times New Roman"/>
          <w:b/>
          <w:bCs/>
          <w:sz w:val="28"/>
          <w:szCs w:val="28"/>
        </w:rPr>
        <w:t>DISSERTATION</w:t>
      </w:r>
    </w:p>
    <w:p w:rsidR="00AC6E91" w:rsidRPr="002F5B16" w:rsidRDefault="00AC6E91" w:rsidP="00AC6E91">
      <w:pPr>
        <w:spacing w:after="0"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AC6E91" w:rsidRPr="00AC6E91" w:rsidRDefault="007A4352" w:rsidP="00A46A66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C6E91">
        <w:rPr>
          <w:rFonts w:ascii="Times New Roman" w:hAnsi="Times New Roman" w:cs="Times New Roman"/>
          <w:i/>
          <w:iCs/>
          <w:sz w:val="28"/>
          <w:szCs w:val="28"/>
        </w:rPr>
        <w:t xml:space="preserve">Submitted </w:t>
      </w:r>
      <w:r w:rsidR="001D3D67" w:rsidRPr="00AC6E91">
        <w:rPr>
          <w:rFonts w:ascii="Times New Roman" w:hAnsi="Times New Roman" w:cs="Times New Roman"/>
          <w:i/>
          <w:iCs/>
          <w:sz w:val="28"/>
          <w:szCs w:val="28"/>
        </w:rPr>
        <w:t xml:space="preserve">in partial fulfillment of </w:t>
      </w:r>
      <w:r w:rsidR="00AC6E91" w:rsidRPr="00AC6E91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</w:p>
    <w:p w:rsidR="001D3D67" w:rsidRPr="00AC6E91" w:rsidRDefault="00AC6E91" w:rsidP="00A46A66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C6E91">
        <w:rPr>
          <w:rFonts w:ascii="Times New Roman" w:hAnsi="Times New Roman" w:cs="Times New Roman"/>
          <w:i/>
          <w:iCs/>
          <w:sz w:val="28"/>
          <w:szCs w:val="28"/>
        </w:rPr>
        <w:t xml:space="preserve">Requirements </w:t>
      </w:r>
      <w:r w:rsidR="001D3D67" w:rsidRPr="00AC6E91">
        <w:rPr>
          <w:rFonts w:ascii="Times New Roman" w:hAnsi="Times New Roman" w:cs="Times New Roman"/>
          <w:i/>
          <w:iCs/>
          <w:sz w:val="28"/>
          <w:szCs w:val="28"/>
        </w:rPr>
        <w:t xml:space="preserve">for the award of the </w:t>
      </w:r>
      <w:r w:rsidR="007A4352" w:rsidRPr="00AC6E9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1D3D67" w:rsidRPr="00AC6E91">
        <w:rPr>
          <w:rFonts w:ascii="Times New Roman" w:hAnsi="Times New Roman" w:cs="Times New Roman"/>
          <w:i/>
          <w:iCs/>
          <w:sz w:val="28"/>
          <w:szCs w:val="28"/>
        </w:rPr>
        <w:t>egree</w:t>
      </w:r>
    </w:p>
    <w:p w:rsidR="00AC6E91" w:rsidRPr="007A4352" w:rsidRDefault="00AC6E91" w:rsidP="00A46A66">
      <w:pPr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AC6E91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="00AF78E8" w:rsidRPr="00AC6E91">
        <w:rPr>
          <w:rFonts w:ascii="Times New Roman" w:hAnsi="Times New Roman" w:cs="Times New Roman"/>
          <w:i/>
          <w:iCs/>
          <w:sz w:val="28"/>
          <w:szCs w:val="28"/>
        </w:rPr>
        <w:t>f</w:t>
      </w:r>
    </w:p>
    <w:p w:rsidR="007A4352" w:rsidRDefault="00AC6E91" w:rsidP="00AC6E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</w:t>
      </w:r>
      <w:r w:rsidRPr="00AC6E91">
        <w:rPr>
          <w:rFonts w:ascii="Times New Roman" w:hAnsi="Times New Roman" w:cs="Times New Roman"/>
          <w:b/>
          <w:bCs/>
          <w:sz w:val="28"/>
          <w:szCs w:val="28"/>
        </w:rPr>
        <w:t>f Technology</w:t>
      </w:r>
    </w:p>
    <w:p w:rsidR="00AC6E91" w:rsidRPr="00B428E6" w:rsidRDefault="00AC6E91" w:rsidP="00AC6E9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28E6">
        <w:rPr>
          <w:rFonts w:ascii="Times New Roman" w:hAnsi="Times New Roman" w:cs="Times New Roman"/>
          <w:bCs/>
          <w:sz w:val="28"/>
          <w:szCs w:val="28"/>
        </w:rPr>
        <w:t>in</w:t>
      </w:r>
    </w:p>
    <w:p w:rsidR="00A46A66" w:rsidRDefault="00AC6E91" w:rsidP="00AC6E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E91">
        <w:rPr>
          <w:rFonts w:ascii="Times New Roman" w:hAnsi="Times New Roman" w:cs="Times New Roman"/>
          <w:b/>
          <w:bCs/>
          <w:sz w:val="28"/>
          <w:szCs w:val="28"/>
        </w:rPr>
        <w:t>Computer Science &amp; Engineering</w:t>
      </w:r>
    </w:p>
    <w:p w:rsidR="00F93617" w:rsidRPr="00AC6E91" w:rsidRDefault="00F93617" w:rsidP="00AC6E91">
      <w:pPr>
        <w:spacing w:after="0" w:line="360" w:lineRule="auto"/>
        <w:jc w:val="center"/>
        <w:rPr>
          <w:rFonts w:asciiTheme="majorBidi" w:hAnsiTheme="majorBidi" w:cstheme="majorBidi"/>
          <w:iCs/>
          <w:sz w:val="24"/>
          <w:szCs w:val="28"/>
        </w:rPr>
      </w:pPr>
      <w:r w:rsidRPr="00AC6E91">
        <w:rPr>
          <w:rFonts w:asciiTheme="majorBidi" w:hAnsiTheme="majorBidi" w:cstheme="majorBidi"/>
          <w:iCs/>
          <w:sz w:val="24"/>
          <w:szCs w:val="28"/>
        </w:rPr>
        <w:t>B</w:t>
      </w:r>
      <w:r w:rsidR="00650DB3" w:rsidRPr="00AC6E91">
        <w:rPr>
          <w:rFonts w:asciiTheme="majorBidi" w:hAnsiTheme="majorBidi" w:cstheme="majorBidi"/>
          <w:iCs/>
          <w:sz w:val="24"/>
          <w:szCs w:val="28"/>
        </w:rPr>
        <w:t>y</w:t>
      </w:r>
      <w:r w:rsidR="00AC6E91" w:rsidRPr="00AC6E91">
        <w:rPr>
          <w:rFonts w:asciiTheme="majorBidi" w:hAnsiTheme="majorBidi" w:cstheme="majorBidi"/>
          <w:iCs/>
          <w:sz w:val="24"/>
          <w:szCs w:val="28"/>
        </w:rPr>
        <w:t>:</w:t>
      </w:r>
    </w:p>
    <w:p w:rsidR="00905574" w:rsidRDefault="00905574" w:rsidP="00AC6E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  <w:sectPr w:rsidR="00905574" w:rsidSect="00D269A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A6219" w:rsidRPr="00BA6219" w:rsidRDefault="00BA6219" w:rsidP="00BA6219">
      <w:pPr>
        <w:spacing w:after="0" w:line="276" w:lineRule="auto"/>
        <w:jc w:val="right"/>
        <w:rPr>
          <w:rFonts w:ascii="Times New Roman" w:hAnsi="Times New Roman" w:cs="Times New Roman"/>
          <w:b/>
          <w:sz w:val="24"/>
        </w:rPr>
      </w:pPr>
      <w:r w:rsidRPr="00BA6219">
        <w:rPr>
          <w:rFonts w:ascii="Times New Roman" w:hAnsi="Times New Roman" w:cs="Times New Roman"/>
          <w:b/>
          <w:sz w:val="24"/>
        </w:rPr>
        <w:t>Prabhnoor Singh Sachdev</w:t>
      </w:r>
    </w:p>
    <w:p w:rsidR="00AC6E91" w:rsidRPr="00AC6E91" w:rsidRDefault="00B428E6" w:rsidP="00905574">
      <w:pPr>
        <w:spacing w:after="0" w:line="276" w:lineRule="auto"/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Amanjeet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Singh </w:t>
      </w:r>
      <w:proofErr w:type="spellStart"/>
      <w:r>
        <w:rPr>
          <w:rFonts w:ascii="Times New Roman" w:hAnsi="Times New Roman" w:cs="Times New Roman"/>
          <w:b/>
          <w:sz w:val="24"/>
        </w:rPr>
        <w:t>Gurtatta</w:t>
      </w:r>
      <w:proofErr w:type="spellEnd"/>
    </w:p>
    <w:p w:rsidR="00BA6219" w:rsidRDefault="00BA6219" w:rsidP="00905574">
      <w:pPr>
        <w:spacing w:after="0" w:line="276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Rupinder Kaur Ahluwalia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AC6E91" w:rsidRPr="00AC6E91" w:rsidRDefault="00B428E6" w:rsidP="00905574">
      <w:pPr>
        <w:spacing w:after="0" w:line="276" w:lineRule="auto"/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Harinder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Pal Singh</w:t>
      </w:r>
    </w:p>
    <w:p w:rsidR="00905574" w:rsidRDefault="00905574" w:rsidP="00905574">
      <w:pPr>
        <w:spacing w:after="0" w:line="276" w:lineRule="auto"/>
        <w:jc w:val="right"/>
        <w:rPr>
          <w:rFonts w:ascii="Times New Roman" w:hAnsi="Times New Roman" w:cs="Times New Roman"/>
          <w:b/>
          <w:sz w:val="24"/>
        </w:rPr>
      </w:pPr>
    </w:p>
    <w:p w:rsidR="00905574" w:rsidRDefault="00BA6219" w:rsidP="0090557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(012</w:t>
      </w:r>
      <w:bookmarkStart w:id="0" w:name="_GoBack"/>
      <w:bookmarkEnd w:id="0"/>
      <w:r w:rsidR="00905574" w:rsidRPr="00AC6E91">
        <w:rPr>
          <w:rFonts w:ascii="Times New Roman" w:hAnsi="Times New Roman" w:cs="Times New Roman"/>
          <w:b/>
          <w:sz w:val="24"/>
        </w:rPr>
        <w:t>13202714/CSE-1/2014)</w:t>
      </w:r>
    </w:p>
    <w:p w:rsidR="00905574" w:rsidRDefault="00BA6219" w:rsidP="0090557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(043</w:t>
      </w:r>
      <w:r w:rsidR="00905574" w:rsidRPr="00AC6E91">
        <w:rPr>
          <w:rFonts w:ascii="Times New Roman" w:hAnsi="Times New Roman" w:cs="Times New Roman"/>
          <w:b/>
          <w:sz w:val="24"/>
        </w:rPr>
        <w:t xml:space="preserve">13202714/CSE-1/2014) </w:t>
      </w:r>
    </w:p>
    <w:p w:rsidR="00905574" w:rsidRDefault="00BA6219" w:rsidP="0090557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(050</w:t>
      </w:r>
      <w:r w:rsidR="00905574" w:rsidRPr="00AC6E91">
        <w:rPr>
          <w:rFonts w:ascii="Times New Roman" w:hAnsi="Times New Roman" w:cs="Times New Roman"/>
          <w:b/>
          <w:sz w:val="24"/>
        </w:rPr>
        <w:t xml:space="preserve">13202714/CSE-1/2014) </w:t>
      </w:r>
    </w:p>
    <w:p w:rsidR="00AC6E91" w:rsidRDefault="00BA6219" w:rsidP="0090557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(054</w:t>
      </w:r>
      <w:r w:rsidR="00AC6E91" w:rsidRPr="00AC6E91">
        <w:rPr>
          <w:rFonts w:ascii="Times New Roman" w:hAnsi="Times New Roman" w:cs="Times New Roman"/>
          <w:b/>
          <w:sz w:val="24"/>
        </w:rPr>
        <w:t>13202714/CSE-1/2014)</w:t>
      </w:r>
    </w:p>
    <w:p w:rsidR="00905574" w:rsidRDefault="00905574" w:rsidP="001169BA">
      <w:pPr>
        <w:spacing w:after="0" w:line="276" w:lineRule="auto"/>
        <w:rPr>
          <w:rFonts w:ascii="Times New Roman" w:hAnsi="Times New Roman" w:cs="Times New Roman"/>
          <w:b/>
          <w:sz w:val="24"/>
        </w:rPr>
        <w:sectPr w:rsidR="00905574" w:rsidSect="0090557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</w:p>
    <w:p w:rsidR="00AC6E91" w:rsidRDefault="00AC6E91" w:rsidP="00AC6E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AC6E91" w:rsidRDefault="00AC6E91" w:rsidP="00B428E6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guidance of:</w:t>
      </w:r>
    </w:p>
    <w:p w:rsidR="00AC6E91" w:rsidRDefault="00B428E6" w:rsidP="00AC6E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24"/>
        </w:rPr>
        <w:t>Geetika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Bhatia</w:t>
      </w:r>
    </w:p>
    <w:p w:rsidR="00B428E6" w:rsidRDefault="00B428E6" w:rsidP="00B428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28E6" w:rsidRPr="00B428E6" w:rsidRDefault="00B428E6" w:rsidP="00B428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</w:t>
      </w:r>
      <w:r w:rsidRPr="00B428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28E6" w:rsidRDefault="00B428E6" w:rsidP="00B428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Aashish Bhardwaj</w:t>
      </w:r>
    </w:p>
    <w:p w:rsidR="00B428E6" w:rsidRPr="00AC6E91" w:rsidRDefault="00B428E6" w:rsidP="00B428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Ms. Poonam</w:t>
      </w:r>
    </w:p>
    <w:p w:rsidR="00AC6E91" w:rsidRDefault="00AC6E91" w:rsidP="00AC6E91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650DB3" w:rsidRDefault="00BC153E" w:rsidP="00650DB3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74.4pt">
            <v:imagedata r:id="rId17" o:title="gtbit"/>
          </v:shape>
        </w:pict>
      </w:r>
    </w:p>
    <w:p w:rsidR="00650DB3" w:rsidRPr="00AC6E91" w:rsidRDefault="00650DB3" w:rsidP="00A46A6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C6E91">
        <w:rPr>
          <w:rFonts w:ascii="Times New Roman" w:hAnsi="Times New Roman" w:cs="Times New Roman"/>
          <w:b/>
          <w:bCs/>
          <w:sz w:val="24"/>
          <w:szCs w:val="28"/>
        </w:rPr>
        <w:t>GURU TEGH BAHADUR INSTITUTE OF TECHNOLOGY</w:t>
      </w:r>
    </w:p>
    <w:p w:rsidR="008D7198" w:rsidRPr="00AC6E91" w:rsidRDefault="008D7198" w:rsidP="00A46A6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AC6E91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GURU GOBIND SINGH INDRAPRASTHA UNIVERSITY</w:t>
      </w:r>
    </w:p>
    <w:p w:rsidR="00F93617" w:rsidRPr="00AC6E91" w:rsidRDefault="008D7198" w:rsidP="00A46A6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AC6E91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DWARKA, NEW DELHI</w:t>
      </w:r>
    </w:p>
    <w:p w:rsidR="00F93617" w:rsidRPr="00AC6E91" w:rsidRDefault="008D7198" w:rsidP="00A46A6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AC6E91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2014-2018</w:t>
      </w:r>
    </w:p>
    <w:sectPr w:rsidR="00F93617" w:rsidRPr="00AC6E91" w:rsidSect="00905574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53E" w:rsidRDefault="00BC153E" w:rsidP="00855982">
      <w:pPr>
        <w:spacing w:after="0" w:line="240" w:lineRule="auto"/>
      </w:pPr>
      <w:r>
        <w:separator/>
      </w:r>
    </w:p>
    <w:p w:rsidR="00BC153E" w:rsidRDefault="00BC153E"/>
  </w:endnote>
  <w:endnote w:type="continuationSeparator" w:id="0">
    <w:p w:rsidR="00BC153E" w:rsidRDefault="00BC153E" w:rsidP="00855982">
      <w:pPr>
        <w:spacing w:after="0" w:line="240" w:lineRule="auto"/>
      </w:pPr>
      <w:r>
        <w:continuationSeparator/>
      </w:r>
    </w:p>
    <w:p w:rsidR="00BC153E" w:rsidRDefault="00BC1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A1C" w:rsidRDefault="0043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41E" w:rsidRDefault="0004441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A1C" w:rsidRDefault="0043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53E" w:rsidRDefault="00BC153E" w:rsidP="00855982">
      <w:pPr>
        <w:spacing w:after="0" w:line="240" w:lineRule="auto"/>
      </w:pPr>
      <w:r>
        <w:separator/>
      </w:r>
    </w:p>
    <w:p w:rsidR="00BC153E" w:rsidRDefault="00BC153E"/>
  </w:footnote>
  <w:footnote w:type="continuationSeparator" w:id="0">
    <w:p w:rsidR="00BC153E" w:rsidRDefault="00BC153E" w:rsidP="00855982">
      <w:pPr>
        <w:spacing w:after="0" w:line="240" w:lineRule="auto"/>
      </w:pPr>
      <w:r>
        <w:continuationSeparator/>
      </w:r>
    </w:p>
    <w:p w:rsidR="00BC153E" w:rsidRDefault="00BC15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A1C" w:rsidRDefault="00BC153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161672" o:spid="_x0000_s2050" type="#_x0000_t75" style="position:absolute;margin-left:0;margin-top:0;width:253.15pt;height:252.75pt;z-index:-251657216;mso-position-horizontal:center;mso-position-horizontal-relative:margin;mso-position-vertical:center;mso-position-vertical-relative:margin" o:allowincell="f">
          <v:imagedata r:id="rId1" o:title="GTBIT_College_Officia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A1C" w:rsidRDefault="00BC153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161673" o:spid="_x0000_s2051" type="#_x0000_t75" style="position:absolute;margin-left:0;margin-top:0;width:253.15pt;height:252.75pt;z-index:-251656192;mso-position-horizontal:center;mso-position-horizontal-relative:margin;mso-position-vertical:center;mso-position-vertical-relative:margin" o:allowincell="f">
          <v:imagedata r:id="rId1" o:title="GTBIT_College_Official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A1C" w:rsidRDefault="00BC153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161671" o:spid="_x0000_s2049" type="#_x0000_t75" style="position:absolute;margin-left:0;margin-top:0;width:253.15pt;height:252.75pt;z-index:-251658240;mso-position-horizontal:center;mso-position-horizontal-relative:margin;mso-position-vertical:center;mso-position-vertical-relative:margin" o:allowincell="f">
          <v:imagedata r:id="rId1" o:title="GTBIT_College_Official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D67"/>
    <w:rsid w:val="0004441E"/>
    <w:rsid w:val="000B6FB6"/>
    <w:rsid w:val="001169BA"/>
    <w:rsid w:val="00146784"/>
    <w:rsid w:val="001D3D67"/>
    <w:rsid w:val="001D4362"/>
    <w:rsid w:val="00214830"/>
    <w:rsid w:val="002F5B16"/>
    <w:rsid w:val="003B1ED8"/>
    <w:rsid w:val="00431A1C"/>
    <w:rsid w:val="00460B7F"/>
    <w:rsid w:val="0046645B"/>
    <w:rsid w:val="00491FFA"/>
    <w:rsid w:val="004E6748"/>
    <w:rsid w:val="00533AE2"/>
    <w:rsid w:val="005A2092"/>
    <w:rsid w:val="005C6B26"/>
    <w:rsid w:val="00610E3F"/>
    <w:rsid w:val="00616DE8"/>
    <w:rsid w:val="00650DB3"/>
    <w:rsid w:val="00684911"/>
    <w:rsid w:val="00696F0B"/>
    <w:rsid w:val="006F4C81"/>
    <w:rsid w:val="00717611"/>
    <w:rsid w:val="007833A7"/>
    <w:rsid w:val="0078697A"/>
    <w:rsid w:val="007A4352"/>
    <w:rsid w:val="00855982"/>
    <w:rsid w:val="008C005B"/>
    <w:rsid w:val="008C2F3A"/>
    <w:rsid w:val="008D7198"/>
    <w:rsid w:val="00905574"/>
    <w:rsid w:val="00952C5A"/>
    <w:rsid w:val="00997F1A"/>
    <w:rsid w:val="00A02016"/>
    <w:rsid w:val="00A10484"/>
    <w:rsid w:val="00A46A66"/>
    <w:rsid w:val="00AC6E91"/>
    <w:rsid w:val="00AE11E9"/>
    <w:rsid w:val="00AF78E8"/>
    <w:rsid w:val="00B428E6"/>
    <w:rsid w:val="00B95136"/>
    <w:rsid w:val="00BA6219"/>
    <w:rsid w:val="00BB3CC0"/>
    <w:rsid w:val="00BC153E"/>
    <w:rsid w:val="00BE7C0D"/>
    <w:rsid w:val="00BF51E3"/>
    <w:rsid w:val="00C33C04"/>
    <w:rsid w:val="00C54BC7"/>
    <w:rsid w:val="00D269A2"/>
    <w:rsid w:val="00D735F9"/>
    <w:rsid w:val="00DC5712"/>
    <w:rsid w:val="00DC62E7"/>
    <w:rsid w:val="00E31DDD"/>
    <w:rsid w:val="00E5598F"/>
    <w:rsid w:val="00F32453"/>
    <w:rsid w:val="00F676CE"/>
    <w:rsid w:val="00F93617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D66068"/>
  <w15:docId w15:val="{829D80FE-A71C-41C2-81CF-797FAAB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9A2"/>
  </w:style>
  <w:style w:type="paragraph" w:styleId="Heading1">
    <w:name w:val="heading 1"/>
    <w:basedOn w:val="Normal"/>
    <w:next w:val="Normal"/>
    <w:link w:val="Heading1Char"/>
    <w:uiPriority w:val="9"/>
    <w:qFormat/>
    <w:rsid w:val="00D269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9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9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9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69A2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D269A2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9A2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A2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9A2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9A2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A2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A2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A2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A2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D269A2"/>
    <w:pPr>
      <w:spacing w:line="240" w:lineRule="auto"/>
    </w:pPr>
    <w:rPr>
      <w:b/>
      <w:bCs/>
      <w:smallCaps/>
      <w:color w:val="323232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269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9A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A2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269A2"/>
    <w:rPr>
      <w:b/>
      <w:bCs/>
      <w:smallCaps/>
      <w:color w:val="323232" w:themeColor="tex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9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9A2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69A2"/>
    <w:rPr>
      <w:b/>
      <w:bCs/>
    </w:rPr>
  </w:style>
  <w:style w:type="character" w:styleId="Emphasis">
    <w:name w:val="Emphasis"/>
    <w:basedOn w:val="DefaultParagraphFont"/>
    <w:uiPriority w:val="20"/>
    <w:qFormat/>
    <w:rsid w:val="00D269A2"/>
    <w:rPr>
      <w:i/>
      <w:iCs/>
    </w:rPr>
  </w:style>
  <w:style w:type="paragraph" w:styleId="NoSpacing">
    <w:name w:val="No Spacing"/>
    <w:uiPriority w:val="1"/>
    <w:qFormat/>
    <w:rsid w:val="00D269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9A2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9A2"/>
    <w:rPr>
      <w:color w:val="323232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69A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269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269A2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696F0B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96F0B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6F0B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96F0B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696F0B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696F0B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696F0B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696F0B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696F0B"/>
    <w:pPr>
      <w:spacing w:after="0"/>
      <w:ind w:left="1540"/>
    </w:pPr>
    <w:rPr>
      <w:rFonts w:cstheme="minorHAnsi"/>
      <w:sz w:val="20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696F0B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616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andee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 xsi:nil="true"/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94AB3-C11B-4F07-A868-8B9E3AB7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gagandeep singh</dc:creator>
  <cp:lastModifiedBy>Prabhnoor singh</cp:lastModifiedBy>
  <cp:revision>4</cp:revision>
  <dcterms:created xsi:type="dcterms:W3CDTF">2017-11-14T18:41:00Z</dcterms:created>
  <dcterms:modified xsi:type="dcterms:W3CDTF">2017-11-20T08:05:00Z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